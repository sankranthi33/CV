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C4D66B6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F294D52DA0B14491B5A2ECFD5778413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71001F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4" type="#_x0000_t75" style="width:87.05pt;height:87.05pt">
                      <v:imagedata r:id="rId9" o:title="photo.jpeg"/>
                    </v:shape>
                  </w:pict>
                </w:r>
              </w:sdtContent>
            </w:sdt>
          </w:p>
          <w:p w:rsidR="00A50939" w:rsidRPr="00333CD3" w:rsidRDefault="00064869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4C6E0ABFEFC416D81066989E8B2E856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71001F" w:rsidRDefault="001727E8" w:rsidP="007569C1">
            <w:pPr>
              <w:rPr>
                <w:b/>
              </w:rPr>
            </w:pPr>
            <w:r w:rsidRPr="0071001F">
              <w:rPr>
                <w:rFonts w:ascii="Georgia" w:hAnsi="Georgia"/>
                <w:b/>
                <w:iCs/>
                <w:color w:val="333333"/>
              </w:rPr>
              <w:t>TO PURSUE A CHALLENGING CAREER AND BE A PART OF PROGRESSIVE ORGANIZATION THAT GIVES A SCOPE TO ENHANCE MY KNOWLEDGE AND UTILIZING MY SKILLS TOWARDS THE GROWTH OF THE ORGANIZATION</w:t>
            </w:r>
            <w:r>
              <w:rPr>
                <w:rFonts w:ascii="Georgia" w:hAnsi="Georgia"/>
                <w:b/>
                <w:iCs/>
                <w:color w:val="333333"/>
              </w:rPr>
              <w:t>.</w:t>
            </w:r>
          </w:p>
          <w:p w:rsidR="002C2CDD" w:rsidRPr="00333CD3" w:rsidRDefault="00064869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591FF1502EB4EA49B08B7DDCF2B1CA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741125" w:rsidRPr="001727E8" w:rsidRDefault="001727E8" w:rsidP="004B7524">
            <w:pPr>
              <w:rPr>
                <w:b/>
              </w:rPr>
            </w:pPr>
            <w:r w:rsidRPr="001727E8">
              <w:rPr>
                <w:b/>
              </w:rPr>
              <w:t xml:space="preserve">PROFICIENT IN MICROSOFT OFFICE, INTERMEDIATE IN JAVA, </w:t>
            </w:r>
            <w:bookmarkStart w:id="0" w:name="_GoBack"/>
            <w:bookmarkEnd w:id="0"/>
            <w:r w:rsidRPr="001727E8">
              <w:rPr>
                <w:b/>
              </w:rPr>
              <w:t>C , C++, SQL. GOOD IN TEAM WORK.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064869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25853C616C98441AA98E73FA9AEBDA7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7524">
                        <w:t>venkata harsha sesha sai sankranthipati</w:t>
                      </w:r>
                      <w:r w:rsidR="004B7524">
                        <w:br/>
                      </w:r>
                    </w:sdtContent>
                  </w:sdt>
                </w:p>
                <w:p w:rsidR="00C612DA" w:rsidRPr="00333CD3" w:rsidRDefault="00064869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CA28068144B24BF1852E73AA43D94AC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t>Profession or Industry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A6DB5D33706047AD92F0DEA26D7015E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333CD3" w:rsidRDefault="00064869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EAFEC502DC14232A75567060453A24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333CD3" w:rsidRDefault="00B90C8B" w:rsidP="007569C1">
            <w:pPr>
              <w:pStyle w:val="Heading4"/>
            </w:pPr>
            <w:r>
              <w:t>trainee engineer</w:t>
            </w:r>
            <w:r w:rsidR="002C2CDD" w:rsidRPr="00333CD3">
              <w:t xml:space="preserve"> • </w:t>
            </w:r>
            <w:r>
              <w:t>sri satya sai engineering works</w:t>
            </w:r>
            <w:r w:rsidR="002C2CDD" w:rsidRPr="00333CD3">
              <w:t xml:space="preserve"> • </w:t>
            </w:r>
            <w:r>
              <w:t>2016 august - 2017 august</w:t>
            </w:r>
          </w:p>
          <w:p w:rsidR="00B90C8B" w:rsidRDefault="001727E8" w:rsidP="00B90C8B">
            <w:pPr>
              <w:rPr>
                <w:b/>
              </w:rPr>
            </w:pPr>
            <w:r w:rsidRPr="00B90C8B">
              <w:rPr>
                <w:b/>
              </w:rPr>
              <w:t>STRONG ORDER OF INNOVATIONS, APPARATUSES AND BEST PRACTICES IN PLANNING MECHANICAL GEAR UTILIZING SOLIDWORKS AND BUILDING ILLUSTRATIONS.</w:t>
            </w:r>
            <w:r>
              <w:rPr>
                <w:b/>
              </w:rPr>
              <w:t xml:space="preserve"> </w:t>
            </w:r>
          </w:p>
          <w:p w:rsidR="002C2CDD" w:rsidRPr="00B90C8B" w:rsidRDefault="001727E8" w:rsidP="00B90C8B">
            <w:pPr>
              <w:rPr>
                <w:b/>
              </w:rPr>
            </w:pPr>
            <w:r w:rsidRPr="00B90C8B">
              <w:rPr>
                <w:b/>
              </w:rPr>
              <w:t>GREAT SHOP AND WELL BEING APTITUDES SHARPENED FROM FUNCTION AS A MECHANICAL ENGINEER AND WELDER. READY TO OUTLINE AND MANUFACTURE TOOLING AND MECHANICAL TEST FIXTURES.STRONG GROUP COOPERATION ABILITIES. WORK INTIMATELY WITH COLLEAGUES.</w:t>
            </w:r>
          </w:p>
          <w:p w:rsidR="002C2CDD" w:rsidRPr="00333CD3" w:rsidRDefault="0006486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CB2A5F8F2AC14A5DA918E20A515EBFC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Pr="001727E8" w:rsidRDefault="004B7524" w:rsidP="004B7524">
            <w:pPr>
              <w:pStyle w:val="Heading4"/>
              <w:rPr>
                <w:b/>
              </w:rPr>
            </w:pPr>
            <w:r w:rsidRPr="001727E8">
              <w:rPr>
                <w:b/>
              </w:rPr>
              <w:t>POST GRAADUATION DIPLOMA</w:t>
            </w:r>
            <w:r w:rsidR="002C2CDD" w:rsidRPr="001727E8">
              <w:rPr>
                <w:b/>
              </w:rPr>
              <w:t xml:space="preserve"> • </w:t>
            </w:r>
            <w:r w:rsidRPr="001727E8">
              <w:rPr>
                <w:b/>
              </w:rPr>
              <w:t>JANUARY 2018 – jULY 2019 •cégep de la gasîlespésie et des.</w:t>
            </w:r>
            <w:r w:rsidRPr="001727E8">
              <w:rPr>
                <w:b/>
              </w:rPr>
              <w:br/>
              <w:t xml:space="preserve">PURSUING THE COURSE. HOPING FOR </w:t>
            </w:r>
            <w:proofErr w:type="gramStart"/>
            <w:r w:rsidRPr="001727E8">
              <w:rPr>
                <w:b/>
              </w:rPr>
              <w:t>AN</w:t>
            </w:r>
            <w:proofErr w:type="gramEnd"/>
            <w:r w:rsidRPr="001727E8">
              <w:rPr>
                <w:b/>
              </w:rPr>
              <w:t xml:space="preserve"> GOOD AGGREGATE.</w:t>
            </w:r>
          </w:p>
          <w:p w:rsidR="002C2CDD" w:rsidRPr="001727E8" w:rsidRDefault="004B7524" w:rsidP="007569C1">
            <w:pPr>
              <w:pStyle w:val="Heading4"/>
              <w:rPr>
                <w:b/>
              </w:rPr>
            </w:pPr>
            <w:r w:rsidRPr="001727E8">
              <w:rPr>
                <w:b/>
              </w:rPr>
              <w:t>BACHELORS OF TECHNOLOGY</w:t>
            </w:r>
            <w:r w:rsidR="002C2CDD" w:rsidRPr="001727E8">
              <w:rPr>
                <w:b/>
              </w:rPr>
              <w:t xml:space="preserve"> • </w:t>
            </w:r>
            <w:r w:rsidRPr="001727E8">
              <w:rPr>
                <w:b/>
              </w:rPr>
              <w:t>AUGUST 2012 – MAY 2016</w:t>
            </w:r>
            <w:r w:rsidR="002C2CDD" w:rsidRPr="001727E8">
              <w:rPr>
                <w:b/>
              </w:rPr>
              <w:t xml:space="preserve"> • </w:t>
            </w:r>
            <w:r w:rsidRPr="001727E8">
              <w:rPr>
                <w:b/>
              </w:rPr>
              <w:t>VELS UNIVERSITY</w:t>
            </w:r>
            <w:r w:rsidR="00645F54" w:rsidRPr="001727E8">
              <w:rPr>
                <w:b/>
              </w:rPr>
              <w:t>.</w:t>
            </w:r>
          </w:p>
          <w:p w:rsidR="002C2CDD" w:rsidRPr="001727E8" w:rsidRDefault="00645F54" w:rsidP="001727E8">
            <w:pPr>
              <w:pStyle w:val="Heading4"/>
              <w:rPr>
                <w:b/>
              </w:rPr>
            </w:pPr>
            <w:r w:rsidRPr="001727E8">
              <w:rPr>
                <w:b/>
              </w:rPr>
              <w:t>COMPLETED MY ENGINEERING IN MECHANICAL ENGINEERING with a PERCENTAGE OF 70.02.</w:t>
            </w:r>
          </w:p>
          <w:p w:rsidR="002C2CDD" w:rsidRPr="00333CD3" w:rsidRDefault="00064869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B0AA56E044654094880C55B87E7A438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:rsidR="00741125" w:rsidRPr="001727E8" w:rsidRDefault="001727E8" w:rsidP="00645F54">
            <w:pPr>
              <w:rPr>
                <w:b/>
              </w:rPr>
            </w:pPr>
            <w:r w:rsidRPr="001727E8">
              <w:rPr>
                <w:b/>
              </w:rPr>
              <w:t>AS ENGINEER IN 1 YEAR.</w:t>
            </w:r>
            <w:r w:rsidR="005E0C70" w:rsidRPr="001727E8">
              <w:rPr>
                <w:b/>
              </w:rPr>
              <w:t xml:space="preserve">LEADED GROUP OF 5 AND COMPLETED </w:t>
            </w:r>
            <w:r w:rsidRPr="001727E8">
              <w:rPr>
                <w:b/>
              </w:rPr>
              <w:t>6 ROTATIONAL ASSIGNMENTS,ONE EARLY STAGE PROJECT.</w:t>
            </w:r>
          </w:p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EF7CC9"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869" w:rsidRDefault="00064869" w:rsidP="00713050">
      <w:pPr>
        <w:spacing w:line="240" w:lineRule="auto"/>
      </w:pPr>
      <w:r>
        <w:separator/>
      </w:r>
    </w:p>
  </w:endnote>
  <w:endnote w:type="continuationSeparator" w:id="0">
    <w:p w:rsidR="00064869" w:rsidRDefault="0006486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98A" w:rsidRPr="005E0C70" w:rsidRDefault="00C2098A" w:rsidP="005E0C70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5E0C70" w:rsidTr="005E0C70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E0C70" w:rsidRDefault="005E0C70" w:rsidP="00217980">
          <w:pPr>
            <w:pStyle w:val="Footer"/>
          </w:pPr>
          <w:r w:rsidRPr="00CA3DF1">
            <w:rPr>
              <w:noProof/>
              <w:lang w:val="en-CA" w:eastAsia="en-CA"/>
            </w:rPr>
            <mc:AlternateContent>
              <mc:Choice Requires="wpg">
                <w:drawing>
                  <wp:inline distT="0" distB="0" distL="0" distR="0" wp14:anchorId="5E6C41A3" wp14:editId="7A1EE374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891F7C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E0C70" w:rsidRDefault="005E0C70" w:rsidP="00217980">
          <w:pPr>
            <w:pStyle w:val="Footer"/>
          </w:pPr>
          <w:r w:rsidRPr="00C2098A">
            <w:rPr>
              <w:noProof/>
              <w:lang w:val="en-CA" w:eastAsia="en-CA"/>
            </w:rPr>
            <mc:AlternateContent>
              <mc:Choice Requires="wpg">
                <w:drawing>
                  <wp:inline distT="0" distB="0" distL="0" distR="0" wp14:anchorId="6C1D8152" wp14:editId="42F70F77">
                    <wp:extent cx="329184" cy="329184"/>
                    <wp:effectExtent l="0" t="0" r="13970" b="13970"/>
                    <wp:docPr id="5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7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209B47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hvphIAABZ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W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ohIIb6YSAAAW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E0C70" w:rsidRDefault="005E0C70" w:rsidP="0071001F">
          <w:pPr>
            <w:pStyle w:val="Footer"/>
            <w:jc w:val="left"/>
          </w:pPr>
          <w:r>
            <w:t xml:space="preserve">           </w:t>
          </w:r>
          <w:r w:rsidRPr="00C2098A">
            <w:rPr>
              <w:noProof/>
              <w:lang w:val="en-CA" w:eastAsia="en-CA"/>
            </w:rPr>
            <mc:AlternateContent>
              <mc:Choice Requires="wpg">
                <w:drawing>
                  <wp:inline distT="0" distB="0" distL="0" distR="0" wp14:anchorId="362152B8" wp14:editId="376F3FC0">
                    <wp:extent cx="329184" cy="329184"/>
                    <wp:effectExtent l="0" t="0" r="13970" b="13970"/>
                    <wp:docPr id="23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4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37EAFE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UfYQ4UERAACyXQAADgAAAAAAAAAAAAAAAAAuAgAAZHJzL2Uyb0RvYy54bWxQSwECLQAUAAYA&#10;CAAAACEAaEcb0NgAAAADAQAADwAAAAAAAAAAAAAAAACbEwAAZHJzL2Rvd25yZXYueG1sUEsFBgAA&#10;AAAEAAQA8wAAAK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E0C70" w:rsidRDefault="005E0C70" w:rsidP="005E0C70">
          <w:pPr>
            <w:pStyle w:val="Footer"/>
            <w:jc w:val="left"/>
          </w:pPr>
          <w:r w:rsidRPr="00C2098A">
            <w:rPr>
              <w:noProof/>
              <w:lang w:val="en-CA" w:eastAsia="en-CA"/>
            </w:rPr>
            <mc:AlternateContent>
              <mc:Choice Requires="wpg">
                <w:drawing>
                  <wp:inline distT="0" distB="0" distL="0" distR="0" wp14:anchorId="10D86676" wp14:editId="58DF6E18">
                    <wp:extent cx="329184" cy="329184"/>
                    <wp:effectExtent l="0" t="0" r="13970" b="13970"/>
                    <wp:docPr id="26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5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324BD1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neQFxb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5E0C70" w:rsidTr="005E0C70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E0C70" w:rsidRPr="00CA3DF1" w:rsidRDefault="005E0C70" w:rsidP="005E0C70">
          <w:pPr>
            <w:pStyle w:val="Footer"/>
            <w:jc w:val="left"/>
          </w:pPr>
          <w:sdt>
            <w:sdtPr>
              <w:alias w:val="Email:"/>
              <w:tag w:val="Email:"/>
              <w:id w:val="-1689822732"/>
              <w:placeholder>
                <w:docPart w:val="276B80D8F24A4FC3B1E56542B79FB345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>
                <w:t>ranthipati@gmail.comm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413899922"/>
            <w:placeholder>
              <w:docPart w:val="F9453526C2F442049903916E653E49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:rsidR="005E0C70" w:rsidRPr="00C2098A" w:rsidRDefault="005E0C70" w:rsidP="005E0C70">
              <w:pPr>
                <w:pStyle w:val="Footer"/>
              </w:pPr>
              <w:r>
                <w:t>harsha_sankranthipati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E0C70" w:rsidRPr="00C2098A" w:rsidRDefault="005E0C70" w:rsidP="0071001F">
          <w:pPr>
            <w:pStyle w:val="Footer"/>
            <w:jc w:val="left"/>
          </w:pPr>
          <w:r>
            <w:t xml:space="preserve">     514-349-2345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E0C70" w:rsidRPr="00C2098A" w:rsidRDefault="005E0C70" w:rsidP="005E0C70">
          <w:pPr>
            <w:pStyle w:val="Footer"/>
            <w:jc w:val="left"/>
          </w:pPr>
          <w:r w:rsidRPr="005E0C70">
            <w:t>https://www.linkedin.com/in/harsha-sankranthipati-b4b62a15b/</w:t>
          </w: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869" w:rsidRDefault="00064869" w:rsidP="00713050">
      <w:pPr>
        <w:spacing w:line="240" w:lineRule="auto"/>
      </w:pPr>
      <w:r>
        <w:separator/>
      </w:r>
    </w:p>
  </w:footnote>
  <w:footnote w:type="continuationSeparator" w:id="0">
    <w:p w:rsidR="00064869" w:rsidRDefault="00064869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26A9"/>
    <w:multiLevelType w:val="multilevel"/>
    <w:tmpl w:val="9402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23CDC"/>
    <w:multiLevelType w:val="multilevel"/>
    <w:tmpl w:val="2978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AB"/>
    <w:rsid w:val="00064869"/>
    <w:rsid w:val="00091382"/>
    <w:rsid w:val="000B0619"/>
    <w:rsid w:val="000B61CA"/>
    <w:rsid w:val="000F7610"/>
    <w:rsid w:val="00114ED7"/>
    <w:rsid w:val="00140B0E"/>
    <w:rsid w:val="001727E8"/>
    <w:rsid w:val="001A5CA9"/>
    <w:rsid w:val="001B2AC1"/>
    <w:rsid w:val="001B403A"/>
    <w:rsid w:val="00217980"/>
    <w:rsid w:val="00271662"/>
    <w:rsid w:val="0027404F"/>
    <w:rsid w:val="00293B83"/>
    <w:rsid w:val="002B091C"/>
    <w:rsid w:val="002B3FAB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B7524"/>
    <w:rsid w:val="00514175"/>
    <w:rsid w:val="00523479"/>
    <w:rsid w:val="00543DB7"/>
    <w:rsid w:val="005729B0"/>
    <w:rsid w:val="005E0C70"/>
    <w:rsid w:val="00641630"/>
    <w:rsid w:val="00645F54"/>
    <w:rsid w:val="00684488"/>
    <w:rsid w:val="006A3CE7"/>
    <w:rsid w:val="006C4C50"/>
    <w:rsid w:val="006D76B1"/>
    <w:rsid w:val="006F6FB5"/>
    <w:rsid w:val="0071001F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90C8B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DF5EF"/>
  <w15:chartTrackingRefBased/>
  <w15:docId w15:val="{4D51876E-296F-4920-9CD8-34F64203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dabadi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94D52DA0B14491B5A2ECFD5778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0C1E9-E41B-41A9-B6A1-BD5E5CE37F3C}"/>
      </w:docPartPr>
      <w:docPartBody>
        <w:p w:rsidR="00A30B2A" w:rsidRDefault="00362D14">
          <w:pPr>
            <w:pStyle w:val="F294D52DA0B14491B5A2ECFD57784139"/>
          </w:pPr>
          <w:r w:rsidRPr="00333CD3">
            <w:t>YN</w:t>
          </w:r>
        </w:p>
      </w:docPartBody>
    </w:docPart>
    <w:docPart>
      <w:docPartPr>
        <w:name w:val="24C6E0ABFEFC416D81066989E8B2E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6ED40-0709-4949-8BC9-726979A8F3B4}"/>
      </w:docPartPr>
      <w:docPartBody>
        <w:p w:rsidR="00A30B2A" w:rsidRDefault="00362D14">
          <w:pPr>
            <w:pStyle w:val="24C6E0ABFEFC416D81066989E8B2E856"/>
          </w:pPr>
          <w:r>
            <w:t>Objective</w:t>
          </w:r>
        </w:p>
      </w:docPartBody>
    </w:docPart>
    <w:docPart>
      <w:docPartPr>
        <w:name w:val="3591FF1502EB4EA49B08B7DDCF2B1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2E74D-13D1-4D6E-8919-FA6678C90C2F}"/>
      </w:docPartPr>
      <w:docPartBody>
        <w:p w:rsidR="00A30B2A" w:rsidRDefault="00362D14">
          <w:pPr>
            <w:pStyle w:val="3591FF1502EB4EA49B08B7DDCF2B1CAE"/>
          </w:pPr>
          <w:r w:rsidRPr="00333CD3">
            <w:t>Skills</w:t>
          </w:r>
        </w:p>
      </w:docPartBody>
    </w:docPart>
    <w:docPart>
      <w:docPartPr>
        <w:name w:val="25853C616C98441AA98E73FA9AEBD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D8300-C59F-45C3-ABB0-44FCA0A34BC1}"/>
      </w:docPartPr>
      <w:docPartBody>
        <w:p w:rsidR="00A30B2A" w:rsidRDefault="00362D14">
          <w:pPr>
            <w:pStyle w:val="25853C616C98441AA98E73FA9AEBDA7B"/>
          </w:pPr>
          <w:r>
            <w:t>Your Name</w:t>
          </w:r>
        </w:p>
      </w:docPartBody>
    </w:docPart>
    <w:docPart>
      <w:docPartPr>
        <w:name w:val="CA28068144B24BF1852E73AA43D94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D8ACE-E96E-46F1-8CD3-2E0569A0EECF}"/>
      </w:docPartPr>
      <w:docPartBody>
        <w:p w:rsidR="00A30B2A" w:rsidRDefault="00362D14">
          <w:pPr>
            <w:pStyle w:val="CA28068144B24BF1852E73AA43D94ACB"/>
          </w:pPr>
          <w:r>
            <w:t>Profession or Industry</w:t>
          </w:r>
        </w:p>
      </w:docPartBody>
    </w:docPart>
    <w:docPart>
      <w:docPartPr>
        <w:name w:val="A6DB5D33706047AD92F0DEA26D701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0E4C8-79A8-412A-8D40-09C3DF9E0E9D}"/>
      </w:docPartPr>
      <w:docPartBody>
        <w:p w:rsidR="00A30B2A" w:rsidRDefault="00362D14">
          <w:pPr>
            <w:pStyle w:val="A6DB5D33706047AD92F0DEA26D7015ED"/>
          </w:pPr>
          <w:r w:rsidRPr="00333CD3">
            <w:t>Link to other online properties: Portfolio/Website/Blog</w:t>
          </w:r>
        </w:p>
      </w:docPartBody>
    </w:docPart>
    <w:docPart>
      <w:docPartPr>
        <w:name w:val="BEAFEC502DC14232A75567060453A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3A8BE-4901-42F2-ACF7-98FB2CCAEC00}"/>
      </w:docPartPr>
      <w:docPartBody>
        <w:p w:rsidR="00A30B2A" w:rsidRDefault="00362D14">
          <w:pPr>
            <w:pStyle w:val="BEAFEC502DC14232A75567060453A24F"/>
          </w:pPr>
          <w:r w:rsidRPr="00333CD3">
            <w:t>Experience</w:t>
          </w:r>
        </w:p>
      </w:docPartBody>
    </w:docPart>
    <w:docPart>
      <w:docPartPr>
        <w:name w:val="CB2A5F8F2AC14A5DA918E20A515EB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ED232-72BD-47FF-939E-9DF7518DEE7A}"/>
      </w:docPartPr>
      <w:docPartBody>
        <w:p w:rsidR="00A30B2A" w:rsidRDefault="00362D14">
          <w:pPr>
            <w:pStyle w:val="CB2A5F8F2AC14A5DA918E20A515EBFCE"/>
          </w:pPr>
          <w:r w:rsidRPr="00333CD3">
            <w:t>Education</w:t>
          </w:r>
        </w:p>
      </w:docPartBody>
    </w:docPart>
    <w:docPart>
      <w:docPartPr>
        <w:name w:val="B0AA56E044654094880C55B87E7A4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46EFA-33C6-4F36-A5BC-52986D32D667}"/>
      </w:docPartPr>
      <w:docPartBody>
        <w:p w:rsidR="00A30B2A" w:rsidRDefault="00362D14">
          <w:pPr>
            <w:pStyle w:val="B0AA56E044654094880C55B87E7A4389"/>
          </w:pPr>
          <w:r w:rsidRPr="00333CD3">
            <w:t>Volunteer Experience or Leadership</w:t>
          </w:r>
        </w:p>
      </w:docPartBody>
    </w:docPart>
    <w:docPart>
      <w:docPartPr>
        <w:name w:val="276B80D8F24A4FC3B1E56542B79FB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9659C-98E2-4345-8653-1F6AC2A9F0AB}"/>
      </w:docPartPr>
      <w:docPartBody>
        <w:p w:rsidR="00000000" w:rsidRDefault="00A30B2A" w:rsidP="00A30B2A">
          <w:pPr>
            <w:pStyle w:val="276B80D8F24A4FC3B1E56542B79FB345"/>
          </w:pPr>
          <w:r w:rsidRPr="00333CD3">
            <w:t>Date Earned</w:t>
          </w:r>
        </w:p>
      </w:docPartBody>
    </w:docPart>
    <w:docPart>
      <w:docPartPr>
        <w:name w:val="F9453526C2F442049903916E653E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E7197-E735-493D-9140-E9C588B65C03}"/>
      </w:docPartPr>
      <w:docPartBody>
        <w:p w:rsidR="00000000" w:rsidRDefault="00A30B2A" w:rsidP="00A30B2A">
          <w:pPr>
            <w:pStyle w:val="F9453526C2F442049903916E653E4916"/>
          </w:pPr>
          <w:r w:rsidRPr="00333CD3">
            <w:t>On the Home tab of the ribbon, check out Styles to apply the formatting you need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14"/>
    <w:rsid w:val="0000006E"/>
    <w:rsid w:val="00362D14"/>
    <w:rsid w:val="00A3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94D52DA0B14491B5A2ECFD57784139">
    <w:name w:val="F294D52DA0B14491B5A2ECFD57784139"/>
  </w:style>
  <w:style w:type="paragraph" w:customStyle="1" w:styleId="24C6E0ABFEFC416D81066989E8B2E856">
    <w:name w:val="24C6E0ABFEFC416D81066989E8B2E856"/>
  </w:style>
  <w:style w:type="paragraph" w:customStyle="1" w:styleId="9F4CB870F0EB48E6BA1F6F344876F76F">
    <w:name w:val="9F4CB870F0EB48E6BA1F6F344876F76F"/>
  </w:style>
  <w:style w:type="paragraph" w:customStyle="1" w:styleId="3591FF1502EB4EA49B08B7DDCF2B1CAE">
    <w:name w:val="3591FF1502EB4EA49B08B7DDCF2B1CAE"/>
  </w:style>
  <w:style w:type="paragraph" w:customStyle="1" w:styleId="78332A8A3C02432EB76F73FCA3D19C48">
    <w:name w:val="78332A8A3C02432EB76F73FCA3D19C48"/>
  </w:style>
  <w:style w:type="paragraph" w:customStyle="1" w:styleId="25853C616C98441AA98E73FA9AEBDA7B">
    <w:name w:val="25853C616C98441AA98E73FA9AEBDA7B"/>
  </w:style>
  <w:style w:type="paragraph" w:customStyle="1" w:styleId="CA28068144B24BF1852E73AA43D94ACB">
    <w:name w:val="CA28068144B24BF1852E73AA43D94ACB"/>
  </w:style>
  <w:style w:type="paragraph" w:customStyle="1" w:styleId="A6DB5D33706047AD92F0DEA26D7015ED">
    <w:name w:val="A6DB5D33706047AD92F0DEA26D7015ED"/>
  </w:style>
  <w:style w:type="paragraph" w:customStyle="1" w:styleId="BEAFEC502DC14232A75567060453A24F">
    <w:name w:val="BEAFEC502DC14232A75567060453A24F"/>
  </w:style>
  <w:style w:type="paragraph" w:customStyle="1" w:styleId="C0DA86B063D54C0BA530C95C4D02CCBC">
    <w:name w:val="C0DA86B063D54C0BA530C95C4D02CCBC"/>
  </w:style>
  <w:style w:type="paragraph" w:customStyle="1" w:styleId="061EAD40B5B0499AA9398815C7833BA6">
    <w:name w:val="061EAD40B5B0499AA9398815C7833BA6"/>
  </w:style>
  <w:style w:type="paragraph" w:customStyle="1" w:styleId="1DB9F6E36BD741E4A74C7265BB894505">
    <w:name w:val="1DB9F6E36BD741E4A74C7265BB894505"/>
  </w:style>
  <w:style w:type="paragraph" w:customStyle="1" w:styleId="ECD459AC50F14914B452F691A777EB92">
    <w:name w:val="ECD459AC50F14914B452F691A777EB92"/>
  </w:style>
  <w:style w:type="paragraph" w:customStyle="1" w:styleId="94C3D43C25334661B8CFA26DD91FD66B">
    <w:name w:val="94C3D43C25334661B8CFA26DD91FD66B"/>
  </w:style>
  <w:style w:type="paragraph" w:customStyle="1" w:styleId="5E4B300E37574E7C93210CDDE7179EE9">
    <w:name w:val="5E4B300E37574E7C93210CDDE7179EE9"/>
  </w:style>
  <w:style w:type="paragraph" w:customStyle="1" w:styleId="2C44A2C89AA648498A9F1BCCFA13F12A">
    <w:name w:val="2C44A2C89AA648498A9F1BCCFA13F12A"/>
  </w:style>
  <w:style w:type="paragraph" w:customStyle="1" w:styleId="42161DC929BE43D48F97D99009AD8712">
    <w:name w:val="42161DC929BE43D48F97D99009AD8712"/>
  </w:style>
  <w:style w:type="paragraph" w:customStyle="1" w:styleId="CB2A5F8F2AC14A5DA918E20A515EBFCE">
    <w:name w:val="CB2A5F8F2AC14A5DA918E20A515EBFCE"/>
  </w:style>
  <w:style w:type="paragraph" w:customStyle="1" w:styleId="03B35AF6DF6D4BD9B61F6D242FE321D7">
    <w:name w:val="03B35AF6DF6D4BD9B61F6D242FE321D7"/>
  </w:style>
  <w:style w:type="paragraph" w:customStyle="1" w:styleId="A06D8B638103413C907EEC6DF3DEDC36">
    <w:name w:val="A06D8B638103413C907EEC6DF3DEDC36"/>
  </w:style>
  <w:style w:type="paragraph" w:customStyle="1" w:styleId="7F9B66C7AF334183A0171595409C99DA">
    <w:name w:val="7F9B66C7AF334183A0171595409C99DA"/>
  </w:style>
  <w:style w:type="paragraph" w:customStyle="1" w:styleId="C2AED4EC922D403F8E71C786994FC379">
    <w:name w:val="C2AED4EC922D403F8E71C786994FC379"/>
  </w:style>
  <w:style w:type="paragraph" w:customStyle="1" w:styleId="5912ADBF51084276B2B5AEDDC9E4C334">
    <w:name w:val="5912ADBF51084276B2B5AEDDC9E4C334"/>
  </w:style>
  <w:style w:type="paragraph" w:customStyle="1" w:styleId="D2EEEC9C1668428F855174E5498A3CC0">
    <w:name w:val="D2EEEC9C1668428F855174E5498A3CC0"/>
  </w:style>
  <w:style w:type="paragraph" w:customStyle="1" w:styleId="753786019D9048C3842AD0E13800BF6F">
    <w:name w:val="753786019D9048C3842AD0E13800BF6F"/>
  </w:style>
  <w:style w:type="paragraph" w:customStyle="1" w:styleId="4C49EC187CF34ED8A798CCD26C13BA31">
    <w:name w:val="4C49EC187CF34ED8A798CCD26C13BA31"/>
  </w:style>
  <w:style w:type="paragraph" w:customStyle="1" w:styleId="B0AA56E044654094880C55B87E7A4389">
    <w:name w:val="B0AA56E044654094880C55B87E7A4389"/>
  </w:style>
  <w:style w:type="paragraph" w:customStyle="1" w:styleId="C3F5561704E14A84916EA614F8DCF1AF">
    <w:name w:val="C3F5561704E14A84916EA614F8DCF1AF"/>
  </w:style>
  <w:style w:type="paragraph" w:customStyle="1" w:styleId="276B80D8F24A4FC3B1E56542B79FB345">
    <w:name w:val="276B80D8F24A4FC3B1E56542B79FB345"/>
    <w:rsid w:val="00A30B2A"/>
  </w:style>
  <w:style w:type="paragraph" w:customStyle="1" w:styleId="F9453526C2F442049903916E653E4916">
    <w:name w:val="F9453526C2F442049903916E653E4916"/>
    <w:rsid w:val="00A30B2A"/>
  </w:style>
  <w:style w:type="paragraph" w:customStyle="1" w:styleId="5E90569F6A4B49B1BD1257CDE1DD175E">
    <w:name w:val="5E90569F6A4B49B1BD1257CDE1DD175E"/>
    <w:rsid w:val="00A30B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514-349-2345</CompanyPhone>
  <CompanyFax>pati-b4b62a15b/
</CompanyFax>
  <CompanyEmail>ranthipati@gmail.comm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C2E2F8-BA83-48F0-BB27-AE133E19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harsha sesha sai sankranthipati</dc:creator>
  <cp:keywords/>
  <dc:description/>
  <cp:lastModifiedBy>Harsha</cp:lastModifiedBy>
  <cp:revision>2</cp:revision>
  <dcterms:created xsi:type="dcterms:W3CDTF">2018-03-08T16:28:00Z</dcterms:created>
  <dcterms:modified xsi:type="dcterms:W3CDTF">2018-03-08T16:28:00Z</dcterms:modified>
</cp:coreProperties>
</file>